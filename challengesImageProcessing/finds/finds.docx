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00E" w:rsidRPr="0034200E" w:rsidRDefault="0034200E" w:rsidP="0034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5" w:history="1">
        <w:r w:rsidRPr="0034200E">
          <w:rPr>
            <w:rFonts w:ascii="Arial" w:eastAsia="Times New Roman" w:hAnsi="Arial" w:cs="Arial"/>
            <w:color w:val="1155CC"/>
            <w:u w:val="single"/>
            <w:lang w:eastAsia="de-DE"/>
          </w:rPr>
          <w:t>https://www.quora.com/What-are-the-research-problems-in-object-detection</w:t>
        </w:r>
      </w:hyperlink>
    </w:p>
    <w:p w:rsidR="003A0A17" w:rsidRDefault="0034200E" w:rsidP="0034200E">
      <w:r w:rsidRPr="0034200E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hyperlink r:id="rId6" w:history="1">
        <w:r w:rsidRPr="0034200E">
          <w:rPr>
            <w:rFonts w:ascii="Arial" w:eastAsia="Times New Roman" w:hAnsi="Arial" w:cs="Arial"/>
            <w:color w:val="1155CC"/>
            <w:u w:val="single"/>
            <w:lang w:eastAsia="de-DE"/>
          </w:rPr>
          <w:t>https://arxiv.org/pdf/1712.02294.pdf</w:t>
        </w:r>
      </w:hyperlink>
      <w:r w:rsidRPr="0034200E">
        <w:rPr>
          <w:rFonts w:ascii="Arial" w:eastAsia="Times New Roman" w:hAnsi="Arial" w:cs="Arial"/>
          <w:color w:val="000000"/>
          <w:lang w:eastAsia="de-DE"/>
        </w:rPr>
        <w:t xml:space="preserve"> - Joint 3D Proposal Generation and Object Detection from View Aggregation</w:t>
      </w:r>
      <w:bookmarkStart w:id="0" w:name="_GoBack"/>
      <w:bookmarkEnd w:id="0"/>
    </w:p>
    <w:sectPr w:rsidR="003A0A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8F"/>
    <w:rsid w:val="0034200E"/>
    <w:rsid w:val="003A0A17"/>
    <w:rsid w:val="00E2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4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3420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4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3420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2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rxiv.org/pdf/1712.02294.pdf" TargetMode="External"/><Relationship Id="rId5" Type="http://schemas.openxmlformats.org/officeDocument/2006/relationships/hyperlink" Target="https://www.quora.com/What-are-the-research-problems-in-object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800C9401.dotm</Template>
  <TotalTime>0</TotalTime>
  <Pages>1</Pages>
  <Words>44</Words>
  <Characters>283</Characters>
  <Application>Microsoft Office Word</Application>
  <DocSecurity>0</DocSecurity>
  <Lines>2</Lines>
  <Paragraphs>1</Paragraphs>
  <ScaleCrop>false</ScaleCrop>
  <Company>FhG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Walsh, Gerard Louis</dc:creator>
  <cp:keywords/>
  <dc:description/>
  <cp:lastModifiedBy>Walsh, Gerard Louis</cp:lastModifiedBy>
  <cp:revision>2</cp:revision>
  <dcterms:created xsi:type="dcterms:W3CDTF">2018-09-13T08:53:00Z</dcterms:created>
  <dcterms:modified xsi:type="dcterms:W3CDTF">2018-09-13T08:53:00Z</dcterms:modified>
</cp:coreProperties>
</file>